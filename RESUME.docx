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885"/>
        <w:tblW w:w="1074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140"/>
        <w:gridCol w:w="710"/>
        <w:gridCol w:w="4890"/>
      </w:tblGrid>
      <w:tr w:rsidR="000930DE" w:rsidRPr="003D135F" w14:paraId="2AA70442" w14:textId="77777777" w:rsidTr="0093345A">
        <w:trPr>
          <w:trHeight w:val="1310"/>
        </w:trPr>
        <w:tc>
          <w:tcPr>
            <w:tcW w:w="5850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0172D4C5" w14:textId="2D594789" w:rsidR="00183982" w:rsidRPr="00183982" w:rsidRDefault="00183982" w:rsidP="007D44C1">
            <w:pPr>
              <w:pStyle w:val="Title"/>
              <w:rPr>
                <w:rFonts w:asciiTheme="minorHAnsi" w:hAnsiTheme="minorHAnsi"/>
                <w:color w:val="auto"/>
                <w:sz w:val="52"/>
                <w:szCs w:val="52"/>
              </w:rPr>
            </w:pPr>
            <w:r w:rsidRPr="00183982">
              <w:rPr>
                <w:rFonts w:asciiTheme="minorHAnsi" w:hAnsiTheme="minorHAnsi"/>
                <w:color w:val="auto"/>
                <w:sz w:val="52"/>
                <w:szCs w:val="52"/>
              </w:rPr>
              <w:t xml:space="preserve">MALLADI </w:t>
            </w:r>
          </w:p>
          <w:p w14:paraId="5C25C238" w14:textId="438A4E42" w:rsidR="000930DE" w:rsidRPr="00183982" w:rsidRDefault="00183982" w:rsidP="007D44C1">
            <w:pPr>
              <w:pStyle w:val="Subtitle"/>
              <w:rPr>
                <w:sz w:val="52"/>
                <w:szCs w:val="52"/>
              </w:rPr>
            </w:pPr>
            <w:r w:rsidRPr="00183982">
              <w:rPr>
                <w:sz w:val="52"/>
                <w:szCs w:val="52"/>
              </w:rPr>
              <w:t>B V S U S SARMA</w:t>
            </w:r>
          </w:p>
        </w:tc>
        <w:tc>
          <w:tcPr>
            <w:tcW w:w="4890" w:type="dxa"/>
            <w:tcBorders>
              <w:bottom w:val="single" w:sz="24" w:space="0" w:color="ACA8AA" w:themeColor="accent4"/>
            </w:tcBorders>
            <w:vAlign w:val="bottom"/>
          </w:tcPr>
          <w:p w14:paraId="2F98D136" w14:textId="4432F95E" w:rsidR="000930DE" w:rsidRPr="003D135F" w:rsidRDefault="00183982" w:rsidP="007D44C1">
            <w:pPr>
              <w:pStyle w:val="ContactInfo"/>
            </w:pPr>
            <w:r>
              <w:t>Vijayawada</w:t>
            </w:r>
            <w:r w:rsidR="00AD79E9" w:rsidRPr="003D135F">
              <w:t xml:space="preserve"> </w:t>
            </w:r>
            <w:r w:rsidR="000524A9" w:rsidRPr="003D135F">
              <w:t>|</w:t>
            </w:r>
            <w:r w:rsidRPr="00183982">
              <w:t>https://www.linkedin.com/in/malladi-sarma-462537271/</w:t>
            </w:r>
            <w:r w:rsidR="000930DE" w:rsidRPr="003D135F">
              <w:t xml:space="preserve"> </w:t>
            </w:r>
          </w:p>
          <w:p w14:paraId="19571DBF" w14:textId="264099E5" w:rsidR="00183982" w:rsidRDefault="00183982" w:rsidP="007D44C1">
            <w:pPr>
              <w:pStyle w:val="ContactInfo"/>
            </w:pPr>
            <w:r>
              <w:t>8978144523</w:t>
            </w:r>
            <w:r w:rsidR="00AD79E9" w:rsidRPr="003D135F">
              <w:t xml:space="preserve"> </w:t>
            </w:r>
            <w:r w:rsidR="000930DE" w:rsidRPr="003D135F">
              <w:t xml:space="preserve">| </w:t>
            </w:r>
            <w:hyperlink r:id="rId11" w:history="1">
              <w:r w:rsidRPr="002C7C22">
                <w:rPr>
                  <w:rStyle w:val="Hyperlink"/>
                </w:rPr>
                <w:t>iitsmemchintu@gmail.com</w:t>
              </w:r>
            </w:hyperlink>
          </w:p>
          <w:p w14:paraId="149EC98E" w14:textId="6067C1F4" w:rsidR="000930DE" w:rsidRPr="003D135F" w:rsidRDefault="00DB1C41" w:rsidP="007D44C1">
            <w:pPr>
              <w:pStyle w:val="ContactInfo"/>
            </w:pPr>
            <w:r>
              <w:t>m</w:t>
            </w:r>
            <w:r w:rsidR="00183982">
              <w:t>alladi.22bcb7083@vitapstudent.ac.in</w:t>
            </w:r>
            <w:r w:rsidR="00AD79E9" w:rsidRPr="003D135F">
              <w:t xml:space="preserve"> </w:t>
            </w:r>
          </w:p>
        </w:tc>
      </w:tr>
      <w:tr w:rsidR="000930DE" w14:paraId="19569351" w14:textId="77777777" w:rsidTr="007D44C1">
        <w:trPr>
          <w:trHeight w:val="263"/>
        </w:trPr>
        <w:tc>
          <w:tcPr>
            <w:tcW w:w="1074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45B303D" w14:textId="3BCD5385" w:rsidR="000930DE" w:rsidRDefault="00183982" w:rsidP="007D44C1">
            <w:r>
              <w:t>Software Engineering and Data Science enthusiast with experience of coding skills. Passion for software and web development</w:t>
            </w:r>
          </w:p>
        </w:tc>
      </w:tr>
      <w:tr w:rsidR="004D4E50" w14:paraId="73047308" w14:textId="77777777" w:rsidTr="007D44C1">
        <w:trPr>
          <w:trHeight w:val="1696"/>
        </w:trPr>
        <w:tc>
          <w:tcPr>
            <w:tcW w:w="1074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95E4745" w14:textId="77777777" w:rsidR="004D4E50" w:rsidRPr="008D169E" w:rsidRDefault="00000000" w:rsidP="007D44C1">
            <w:pPr>
              <w:pStyle w:val="Heading1"/>
            </w:pPr>
            <w:sdt>
              <w:sdtPr>
                <w:id w:val="689033138"/>
                <w:placeholder>
                  <w:docPart w:val="8C81A29558D94A87B6D97B230812A0EC"/>
                </w:placeholder>
                <w:temporary/>
                <w:showingPlcHdr/>
                <w15:appearance w15:val="hidden"/>
              </w:sdtPr>
              <w:sdtContent>
                <w:r w:rsidR="004D4E50" w:rsidRPr="003F1B98">
                  <w:t>Experience</w:t>
                </w:r>
              </w:sdtContent>
            </w:sdt>
          </w:p>
          <w:p w14:paraId="20E0E86D" w14:textId="3CDABE3A" w:rsidR="00F62BAE" w:rsidRPr="00C35EF0" w:rsidRDefault="00183982" w:rsidP="007D44C1">
            <w:pPr>
              <w:pStyle w:val="Heading2"/>
            </w:pPr>
            <w:r>
              <w:t>Data analyst</w:t>
            </w:r>
          </w:p>
          <w:p w14:paraId="6F416693" w14:textId="36084A08" w:rsidR="004D4E50" w:rsidRPr="003F1B98" w:rsidRDefault="00183982" w:rsidP="007D44C1">
            <w:pPr>
              <w:pStyle w:val="Heading3"/>
            </w:pPr>
            <w:r>
              <w:t>ACCENTURE | REMOTE INTERNSHIP</w:t>
            </w:r>
          </w:p>
          <w:p w14:paraId="3B091275" w14:textId="2C932D38" w:rsidR="000524A9" w:rsidRPr="003F1B98" w:rsidRDefault="00183982" w:rsidP="007D44C1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Style w:val="SubtleReference"/>
                <w:rFonts w:asciiTheme="majorHAnsi" w:hAnsiTheme="majorHAnsi"/>
                <w:color w:val="595959" w:themeColor="text1" w:themeTint="A6"/>
                <w:spacing w:val="0"/>
              </w:rPr>
              <w:t>AUGUST 2023 – NOVEMBER 2023</w:t>
            </w:r>
          </w:p>
          <w:p w14:paraId="6615F27C" w14:textId="113A063E" w:rsidR="004D4E50" w:rsidRDefault="00183982" w:rsidP="007D44C1">
            <w:r>
              <w:t>Worked with large data set and analyze it with excel and visualization skills. Clean the data and submitted a report with presentation contains visual models. Optimized the large data sets to make the work in an efficient way.</w:t>
            </w:r>
          </w:p>
        </w:tc>
      </w:tr>
      <w:tr w:rsidR="000930DE" w14:paraId="3187782C" w14:textId="77777777" w:rsidTr="0093345A">
        <w:trPr>
          <w:trHeight w:val="298"/>
        </w:trPr>
        <w:tc>
          <w:tcPr>
            <w:tcW w:w="585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CBE0101" w14:textId="39EEDF7D" w:rsidR="00F62BAE" w:rsidRPr="00C35EF0" w:rsidRDefault="00183982" w:rsidP="007D44C1">
            <w:pPr>
              <w:pStyle w:val="Heading2"/>
            </w:pPr>
            <w:r>
              <w:t>DSA trainee</w:t>
            </w:r>
          </w:p>
          <w:p w14:paraId="70394A05" w14:textId="527A3C89" w:rsidR="000930DE" w:rsidRPr="003F1B98" w:rsidRDefault="00183982" w:rsidP="007D44C1">
            <w:pPr>
              <w:pStyle w:val="Heading3"/>
            </w:pPr>
            <w:r>
              <w:t>SKOLAR</w:t>
            </w:r>
          </w:p>
          <w:p w14:paraId="60D986AB" w14:textId="6E5A0911" w:rsidR="000524A9" w:rsidRPr="000524A9" w:rsidRDefault="00183982" w:rsidP="007D44C1">
            <w:pPr>
              <w:pStyle w:val="Heading4"/>
              <w:rPr>
                <w:rStyle w:val="SubtleReference"/>
                <w:caps w:val="0"/>
                <w:spacing w:val="0"/>
              </w:rPr>
            </w:pPr>
            <w:r>
              <w:rPr>
                <w:rStyle w:val="SubtleReference"/>
                <w:rFonts w:asciiTheme="majorHAnsi" w:hAnsiTheme="majorHAnsi"/>
                <w:color w:val="595959" w:themeColor="text1" w:themeTint="A6"/>
                <w:spacing w:val="0"/>
              </w:rPr>
              <w:t>January 2024 – april 2024</w:t>
            </w:r>
          </w:p>
          <w:p w14:paraId="14103AD8" w14:textId="1221F8FC" w:rsidR="000930DE" w:rsidRDefault="00183982" w:rsidP="007D44C1">
            <w:r>
              <w:t xml:space="preserve">Learned DSA concepts in java programming language. Made a sorting visualizer </w:t>
            </w:r>
            <w:r w:rsidR="00D640E6">
              <w:t>with sorting algorithms.</w:t>
            </w:r>
          </w:p>
        </w:tc>
        <w:tc>
          <w:tcPr>
            <w:tcW w:w="489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DAE3973" w14:textId="0568DB4C" w:rsidR="00F62BAE" w:rsidRPr="00C35EF0" w:rsidRDefault="00D640E6" w:rsidP="007D44C1">
            <w:pPr>
              <w:pStyle w:val="Heading2"/>
            </w:pPr>
            <w:r>
              <w:t>BUSINESS ANALYST</w:t>
            </w:r>
          </w:p>
          <w:p w14:paraId="2FDEC778" w14:textId="1DA9F268" w:rsidR="000930DE" w:rsidRDefault="00D640E6" w:rsidP="007D44C1">
            <w:pPr>
              <w:pStyle w:val="Heading3"/>
            </w:pPr>
            <w:r>
              <w:t>FINLATICS PVT LTD | REMOTE INTERNSHIP</w:t>
            </w:r>
          </w:p>
          <w:p w14:paraId="10972681" w14:textId="0A1BF4C9" w:rsidR="000524A9" w:rsidRPr="00A66AFF" w:rsidRDefault="00D640E6" w:rsidP="007D44C1">
            <w:pPr>
              <w:pStyle w:val="Heading4"/>
            </w:pPr>
            <w:r>
              <w:t>JUNE 2024 – JULY 2024</w:t>
            </w:r>
          </w:p>
          <w:p w14:paraId="11ACE986" w14:textId="46DB7FD1" w:rsidR="000930DE" w:rsidRPr="00CE3B09" w:rsidRDefault="00D640E6" w:rsidP="007D44C1">
            <w:r>
              <w:t>Made reports on case studies related to business analysis for decision making</w:t>
            </w:r>
            <w:r w:rsidR="00D86211">
              <w:t xml:space="preserve"> </w:t>
            </w:r>
          </w:p>
        </w:tc>
      </w:tr>
      <w:tr w:rsidR="000930DE" w14:paraId="20901EDD" w14:textId="77777777" w:rsidTr="00631107">
        <w:trPr>
          <w:trHeight w:val="5124"/>
        </w:trPr>
        <w:tc>
          <w:tcPr>
            <w:tcW w:w="1074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519F631" w14:textId="23B4F90E" w:rsidR="000930DE" w:rsidRPr="008D169E" w:rsidRDefault="007D44C1" w:rsidP="007D44C1">
            <w:pPr>
              <w:pStyle w:val="Heading1"/>
            </w:pPr>
            <w:r w:rsidRPr="007D44C1">
              <w:rPr>
                <w:rFonts w:asciiTheme="minorHAnsi" w:eastAsiaTheme="minorHAnsi" w:hAnsiTheme="minorHAnsi" w:cstheme="minorBidi"/>
                <w:caps w:val="0"/>
                <w:color w:val="404040" w:themeColor="text1" w:themeTint="BF"/>
                <w:sz w:val="20"/>
                <w:szCs w:val="22"/>
              </w:rPr>
              <w:t xml:space="preserve"> </w:t>
            </w:r>
            <w:sdt>
              <w:sdtPr>
                <w:id w:val="1354773662"/>
                <w:placeholder>
                  <w:docPart w:val="7257EFE249294AB6A74E8E9291E319EC"/>
                </w:placeholder>
                <w:temporary/>
                <w:showingPlcHdr/>
                <w15:appearance w15:val="hidden"/>
              </w:sdtPr>
              <w:sdtContent>
                <w:r w:rsidRPr="007D44C1">
                  <w:t>Education</w:t>
                </w:r>
              </w:sdtContent>
            </w:sdt>
            <w:r w:rsidRPr="007D44C1">
              <w:t xml:space="preserve"> </w:t>
            </w:r>
          </w:p>
          <w:p w14:paraId="40069735" w14:textId="490C8DF3" w:rsidR="00F62BAE" w:rsidRPr="00C35EF0" w:rsidRDefault="00D640E6" w:rsidP="007D44C1">
            <w:pPr>
              <w:pStyle w:val="Heading2"/>
            </w:pPr>
            <w:r>
              <w:t>BACHELOR OF TECHNOLOGY IN COMPUTER SCIENCE AND BUSINESS SYSTEMS</w:t>
            </w:r>
          </w:p>
          <w:p w14:paraId="57E3AB30" w14:textId="6324A805" w:rsidR="000930DE" w:rsidRDefault="00D640E6" w:rsidP="007D44C1">
            <w:pPr>
              <w:pStyle w:val="Heading3"/>
            </w:pPr>
            <w:r>
              <w:t>VIT AP UNIVERSITY</w:t>
            </w:r>
          </w:p>
          <w:p w14:paraId="542B2F98" w14:textId="2FEDCAC6" w:rsidR="000524A9" w:rsidRDefault="00D640E6" w:rsidP="007D44C1">
            <w:pPr>
              <w:pStyle w:val="Heading4"/>
            </w:pPr>
            <w:r>
              <w:t>2022 – expected graduation in 2026</w:t>
            </w:r>
          </w:p>
          <w:p w14:paraId="4D0A06A8" w14:textId="77777777" w:rsidR="00D640E6" w:rsidRDefault="00D640E6" w:rsidP="007D44C1">
            <w:pPr>
              <w:pStyle w:val="ListBullet"/>
            </w:pPr>
            <w:r>
              <w:t xml:space="preserve">CGPA – 9.10 </w:t>
            </w:r>
          </w:p>
          <w:p w14:paraId="1C445C31" w14:textId="77777777" w:rsidR="000930DE" w:rsidRDefault="00D640E6" w:rsidP="007D44C1">
            <w:pPr>
              <w:pStyle w:val="ListBullet"/>
            </w:pPr>
            <w:r>
              <w:t>Currently in 3rd year</w:t>
            </w:r>
            <w:r w:rsidR="00AD79E9">
              <w:t xml:space="preserve"> </w:t>
            </w:r>
          </w:p>
          <w:p w14:paraId="3D67F91D" w14:textId="1C4A658D" w:rsidR="00D640E6" w:rsidRDefault="00D640E6" w:rsidP="007D44C1">
            <w:pPr>
              <w:pStyle w:val="ListBullet"/>
              <w:numPr>
                <w:ilvl w:val="0"/>
                <w:numId w:val="0"/>
              </w:numPr>
            </w:pPr>
          </w:p>
          <w:p w14:paraId="58CCA7D3" w14:textId="4EC8F114" w:rsidR="00D640E6" w:rsidRPr="00C35EF0" w:rsidRDefault="00D640E6" w:rsidP="007D44C1">
            <w:pPr>
              <w:pStyle w:val="Heading2"/>
            </w:pPr>
            <w:r>
              <w:t>CLASS XII OF MPC</w:t>
            </w:r>
          </w:p>
          <w:p w14:paraId="3E4F1EC5" w14:textId="4F3996AD" w:rsidR="00D640E6" w:rsidRDefault="00D640E6" w:rsidP="007D44C1">
            <w:pPr>
              <w:pStyle w:val="Heading3"/>
            </w:pPr>
            <w:r>
              <w:t>SARADA EDUCATIONAL INSTITUTIONS</w:t>
            </w:r>
          </w:p>
          <w:p w14:paraId="7C5C5297" w14:textId="101EC77C" w:rsidR="00D640E6" w:rsidRDefault="00D640E6" w:rsidP="007D44C1">
            <w:pPr>
              <w:pStyle w:val="Heading4"/>
            </w:pPr>
            <w:r>
              <w:t>2020 – 2022</w:t>
            </w:r>
          </w:p>
          <w:p w14:paraId="503308EE" w14:textId="77777777" w:rsidR="007D44C1" w:rsidRDefault="007D44C1" w:rsidP="007D44C1">
            <w:pPr>
              <w:pStyle w:val="ListBullet"/>
            </w:pPr>
            <w:r>
              <w:t>Percentage – 95.6%</w:t>
            </w:r>
          </w:p>
          <w:p w14:paraId="4BE21C4D" w14:textId="77777777" w:rsidR="007D44C1" w:rsidRDefault="007D44C1" w:rsidP="007D44C1">
            <w:pPr>
              <w:pStyle w:val="ListBullet"/>
              <w:numPr>
                <w:ilvl w:val="0"/>
                <w:numId w:val="0"/>
              </w:numPr>
            </w:pPr>
          </w:p>
          <w:p w14:paraId="7A9521FC" w14:textId="7E95583A" w:rsidR="007D44C1" w:rsidRPr="00C35EF0" w:rsidRDefault="007D44C1" w:rsidP="007D44C1">
            <w:pPr>
              <w:pStyle w:val="Heading2"/>
            </w:pPr>
            <w:r>
              <w:t xml:space="preserve">CLASc </w:t>
            </w:r>
            <w:r w:rsidR="00FF4DB9">
              <w:t>X</w:t>
            </w:r>
            <w:r>
              <w:t xml:space="preserve"> </w:t>
            </w:r>
          </w:p>
          <w:p w14:paraId="4645AAF2" w14:textId="28B69CBD" w:rsidR="007D44C1" w:rsidRDefault="007D44C1" w:rsidP="007D44C1">
            <w:pPr>
              <w:pStyle w:val="Heading3"/>
            </w:pPr>
            <w:r>
              <w:t>SRI VIJNANA VIHARA ENGLISH MEDIUM HIGH SCHOOL</w:t>
            </w:r>
          </w:p>
          <w:p w14:paraId="79BBDD0D" w14:textId="446E7E46" w:rsidR="007D44C1" w:rsidRDefault="007D44C1" w:rsidP="007D44C1">
            <w:pPr>
              <w:pStyle w:val="Heading4"/>
            </w:pPr>
            <w:r>
              <w:t xml:space="preserve">2020 </w:t>
            </w:r>
          </w:p>
          <w:p w14:paraId="371C4571" w14:textId="4AF73543" w:rsidR="007D44C1" w:rsidRDefault="007D44C1" w:rsidP="007D44C1">
            <w:pPr>
              <w:pStyle w:val="ListBullet"/>
            </w:pPr>
            <w:r>
              <w:t>Marks 590/600</w:t>
            </w:r>
          </w:p>
          <w:p w14:paraId="4FFF6305" w14:textId="4F4A9078" w:rsidR="007D44C1" w:rsidRPr="00C35EF0" w:rsidRDefault="007D44C1" w:rsidP="007D44C1">
            <w:pPr>
              <w:pStyle w:val="Heading2"/>
            </w:pPr>
          </w:p>
          <w:p w14:paraId="48827640" w14:textId="77777777" w:rsidR="007D44C1" w:rsidRDefault="007D44C1" w:rsidP="007D44C1">
            <w:pPr>
              <w:pStyle w:val="ListBullet"/>
              <w:numPr>
                <w:ilvl w:val="0"/>
                <w:numId w:val="0"/>
              </w:numPr>
            </w:pPr>
          </w:p>
          <w:p w14:paraId="7CD961B0" w14:textId="28795C8A" w:rsidR="00D640E6" w:rsidRDefault="00FF4DB9" w:rsidP="007D44C1">
            <w:pPr>
              <w:pStyle w:val="Heading1"/>
            </w:pPr>
            <w:r>
              <w:lastRenderedPageBreak/>
              <w:t xml:space="preserve"> </w:t>
            </w:r>
            <w:r w:rsidR="007D44C1">
              <w:t>PROJECTS</w:t>
            </w:r>
          </w:p>
          <w:p w14:paraId="5CCDC347" w14:textId="77777777" w:rsidR="007D44C1" w:rsidRPr="007D44C1" w:rsidRDefault="007D44C1" w:rsidP="00FF4DB9">
            <w:pPr>
              <w:pStyle w:val="Heading1"/>
            </w:pPr>
          </w:p>
          <w:p w14:paraId="0765C791" w14:textId="6A91D95D" w:rsidR="00FF4DB9" w:rsidRPr="00FF4DB9" w:rsidRDefault="00FF4DB9" w:rsidP="00FF4DB9">
            <w:pPr>
              <w:pStyle w:val="Heading1"/>
              <w:rPr>
                <w:b/>
                <w:bCs/>
                <w:color w:val="auto"/>
                <w:sz w:val="20"/>
                <w:szCs w:val="20"/>
              </w:rPr>
            </w:pPr>
            <w:r w:rsidRPr="00FF4DB9">
              <w:rPr>
                <w:b/>
                <w:bCs/>
                <w:color w:val="auto"/>
                <w:sz w:val="20"/>
                <w:szCs w:val="20"/>
              </w:rPr>
              <w:t>REAL TIME CHAT APPLICATION</w:t>
            </w:r>
          </w:p>
          <w:p w14:paraId="363074B8" w14:textId="057B34FE" w:rsidR="00FF4DB9" w:rsidRPr="00FF4DB9" w:rsidRDefault="00FF4DB9" w:rsidP="00FF4DB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Developed based on MERN</w:t>
            </w:r>
          </w:p>
          <w:p w14:paraId="154A5B50" w14:textId="3D4942D3" w:rsidR="00FF4DB9" w:rsidRPr="00FF4DB9" w:rsidRDefault="00FF4DB9" w:rsidP="00FF4DB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Used MongoDB for databases and React JS for frontend development</w:t>
            </w:r>
          </w:p>
          <w:p w14:paraId="048A3224" w14:textId="20BB1995" w:rsidR="00FF4DB9" w:rsidRPr="00FF4DB9" w:rsidRDefault="00FF4DB9" w:rsidP="00FF4DB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Postman for API framework</w:t>
            </w:r>
          </w:p>
          <w:p w14:paraId="200075B8" w14:textId="176CF507" w:rsidR="00FF4DB9" w:rsidRPr="00FF4DB9" w:rsidRDefault="00FF4DB9" w:rsidP="00FF4DB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Backend for server - side development is developed on Express and node JS.</w:t>
            </w:r>
          </w:p>
          <w:p w14:paraId="1E3DFD59" w14:textId="77777777" w:rsidR="00FF4DB9" w:rsidRDefault="00FF4DB9" w:rsidP="00FF4DB9">
            <w:pPr>
              <w:rPr>
                <w:b/>
                <w:bCs/>
              </w:rPr>
            </w:pPr>
          </w:p>
          <w:p w14:paraId="4CCF4602" w14:textId="77777777" w:rsidR="00FF4DB9" w:rsidRDefault="00FF4DB9" w:rsidP="00FF4DB9">
            <w:pPr>
              <w:pStyle w:val="Heading1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TEXT TO SPEECH CONVERTER</w:t>
            </w:r>
          </w:p>
          <w:p w14:paraId="295210C6" w14:textId="6D6C655F" w:rsidR="00FF4DB9" w:rsidRDefault="00FF4DB9" w:rsidP="00FF4DB9">
            <w:pPr>
              <w:pStyle w:val="ListParagraph"/>
              <w:numPr>
                <w:ilvl w:val="0"/>
                <w:numId w:val="7"/>
              </w:numPr>
            </w:pPr>
            <w:r>
              <w:t>Developed and designed using JavaScript, HTML and CSS</w:t>
            </w:r>
          </w:p>
          <w:p w14:paraId="45CA6EE4" w14:textId="77777777" w:rsidR="00FF4DB9" w:rsidRDefault="00FF4DB9" w:rsidP="00FF4DB9"/>
          <w:p w14:paraId="16CDC156" w14:textId="2A482672" w:rsidR="00FF4DB9" w:rsidRDefault="00FF4DB9" w:rsidP="00FF4DB9">
            <w:p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AMBULANCE DETECTOR USING ARDUINO UNO</w:t>
            </w:r>
          </w:p>
          <w:p w14:paraId="3438D9E9" w14:textId="70C361FE" w:rsidR="00FF4DB9" w:rsidRPr="00631107" w:rsidRDefault="00FF4DB9" w:rsidP="00FF4DB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auto"/>
              </w:rPr>
            </w:pPr>
            <w:r>
              <w:rPr>
                <w:color w:val="auto"/>
              </w:rPr>
              <w:t xml:space="preserve">Designed this prototype using detectors and transmitters with Arduino UNO </w:t>
            </w:r>
          </w:p>
          <w:p w14:paraId="0058B020" w14:textId="77777777" w:rsidR="00631107" w:rsidRDefault="00631107" w:rsidP="00631107">
            <w:pPr>
              <w:rPr>
                <w:b/>
                <w:bCs/>
                <w:color w:val="auto"/>
              </w:rPr>
            </w:pPr>
          </w:p>
          <w:p w14:paraId="731915F4" w14:textId="40E382DE" w:rsidR="00631107" w:rsidRDefault="00631107" w:rsidP="00631107">
            <w:pPr>
              <w:rPr>
                <w:rFonts w:asciiTheme="majorHAnsi" w:hAnsiTheme="majorHAnsi"/>
                <w:b/>
                <w:bCs/>
                <w:color w:val="auto"/>
              </w:rPr>
            </w:pPr>
            <w:r>
              <w:rPr>
                <w:rFonts w:asciiTheme="majorHAnsi" w:hAnsiTheme="majorHAnsi"/>
                <w:b/>
                <w:bCs/>
                <w:color w:val="auto"/>
              </w:rPr>
              <w:t xml:space="preserve">REAL ESTATE PRICE PREDICTION </w:t>
            </w:r>
          </w:p>
          <w:p w14:paraId="3BD57ABD" w14:textId="50F63FF0" w:rsidR="00631107" w:rsidRDefault="00631107" w:rsidP="00631107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</w:rPr>
              <w:t>Using Machine learning algorithm LASSO for model development.</w:t>
            </w:r>
          </w:p>
          <w:p w14:paraId="1C704246" w14:textId="11C55944" w:rsidR="00631107" w:rsidRDefault="00631107" w:rsidP="00631107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</w:rPr>
              <w:t>Used Python pickle for saving of trained model.</w:t>
            </w:r>
          </w:p>
          <w:p w14:paraId="655791B8" w14:textId="7BC27C38" w:rsidR="00631107" w:rsidRDefault="00631107" w:rsidP="00631107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</w:rPr>
              <w:t>Python flask was used as framework for simple routing mechanism to map URLs</w:t>
            </w:r>
          </w:p>
          <w:p w14:paraId="61695A59" w14:textId="590C0EC4" w:rsidR="00631107" w:rsidRPr="00631107" w:rsidRDefault="00631107" w:rsidP="00631107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</w:rPr>
              <w:t>Used HTML, CSS and JAVASCRIPT for web application development from the machine learning model.</w:t>
            </w:r>
          </w:p>
          <w:p w14:paraId="3765DA0F" w14:textId="1358CCCB" w:rsidR="00FF4DB9" w:rsidRPr="00FF4DB9" w:rsidRDefault="00FF4DB9" w:rsidP="00FF4DB9">
            <w:pPr>
              <w:pStyle w:val="Heading1"/>
              <w:rPr>
                <w:b/>
                <w:bCs/>
                <w:sz w:val="20"/>
                <w:szCs w:val="20"/>
              </w:rPr>
            </w:pPr>
          </w:p>
          <w:p w14:paraId="48655880" w14:textId="77777777" w:rsidR="00FF4DB9" w:rsidRPr="00FF4DB9" w:rsidRDefault="00FF4DB9" w:rsidP="00FF4DB9"/>
          <w:p w14:paraId="4ABBC562" w14:textId="77845982" w:rsidR="00D640E6" w:rsidRDefault="00D640E6" w:rsidP="007D44C1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7D44C1" w14:paraId="1629AB9C" w14:textId="77777777" w:rsidTr="007D44C1">
        <w:trPr>
          <w:trHeight w:val="14"/>
        </w:trPr>
        <w:tc>
          <w:tcPr>
            <w:tcW w:w="1074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2F5BEFE" w14:textId="77777777" w:rsidR="007D44C1" w:rsidRDefault="00FF4DB9" w:rsidP="007D44C1">
            <w:pPr>
              <w:pStyle w:val="Heading1"/>
            </w:pPr>
            <w:r>
              <w:lastRenderedPageBreak/>
              <w:t>Programming languages</w:t>
            </w:r>
          </w:p>
          <w:p w14:paraId="1B0E43AC" w14:textId="77777777" w:rsidR="00FF4DB9" w:rsidRDefault="00FF4DB9" w:rsidP="00FF4DB9">
            <w:pPr>
              <w:pStyle w:val="ListParagraph"/>
              <w:numPr>
                <w:ilvl w:val="0"/>
                <w:numId w:val="7"/>
              </w:numPr>
            </w:pPr>
            <w:r>
              <w:t xml:space="preserve">C++ </w:t>
            </w:r>
          </w:p>
          <w:p w14:paraId="3E1B1945" w14:textId="77777777" w:rsidR="00162F1F" w:rsidRDefault="00162F1F" w:rsidP="00FF4DB9">
            <w:pPr>
              <w:pStyle w:val="ListParagraph"/>
              <w:numPr>
                <w:ilvl w:val="0"/>
                <w:numId w:val="7"/>
              </w:numPr>
            </w:pPr>
            <w:r>
              <w:t>C LANGUAGE</w:t>
            </w:r>
          </w:p>
          <w:p w14:paraId="12075185" w14:textId="7EB6C46E" w:rsidR="00162F1F" w:rsidRDefault="00162F1F" w:rsidP="00FF4DB9">
            <w:pPr>
              <w:pStyle w:val="ListParagraph"/>
              <w:numPr>
                <w:ilvl w:val="0"/>
                <w:numId w:val="7"/>
              </w:numPr>
            </w:pPr>
            <w:r>
              <w:t>Python (intermediate level)</w:t>
            </w:r>
          </w:p>
          <w:p w14:paraId="7B03A86B" w14:textId="77777777" w:rsidR="00162F1F" w:rsidRDefault="00162F1F" w:rsidP="00FF4DB9">
            <w:pPr>
              <w:pStyle w:val="ListParagraph"/>
              <w:numPr>
                <w:ilvl w:val="0"/>
                <w:numId w:val="7"/>
              </w:numPr>
            </w:pPr>
            <w:r>
              <w:t>Java (intermediate level)</w:t>
            </w:r>
          </w:p>
          <w:p w14:paraId="2A9B209D" w14:textId="77777777" w:rsidR="00162F1F" w:rsidRDefault="00162F1F" w:rsidP="00FF4DB9">
            <w:pPr>
              <w:pStyle w:val="ListParagraph"/>
              <w:numPr>
                <w:ilvl w:val="0"/>
                <w:numId w:val="7"/>
              </w:numPr>
            </w:pPr>
            <w:r>
              <w:t>R language</w:t>
            </w:r>
          </w:p>
          <w:p w14:paraId="590B00C7" w14:textId="2D77B6F0" w:rsidR="00162F1F" w:rsidRPr="00FF4DB9" w:rsidRDefault="00162F1F" w:rsidP="00FF4DB9">
            <w:pPr>
              <w:pStyle w:val="ListParagraph"/>
              <w:numPr>
                <w:ilvl w:val="0"/>
                <w:numId w:val="7"/>
              </w:numPr>
            </w:pPr>
            <w:r>
              <w:t>HTML, CSS and JavaScript at intermediate level</w:t>
            </w:r>
          </w:p>
        </w:tc>
      </w:tr>
      <w:tr w:rsidR="007D44C1" w14:paraId="01F58972" w14:textId="77777777" w:rsidTr="00162F1F">
        <w:trPr>
          <w:trHeight w:val="1767"/>
        </w:trPr>
        <w:tc>
          <w:tcPr>
            <w:tcW w:w="1074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17A51CB" w14:textId="77777777" w:rsidR="007D44C1" w:rsidRDefault="00162F1F" w:rsidP="007D44C1">
            <w:pPr>
              <w:pStyle w:val="Heading1"/>
            </w:pPr>
            <w:r>
              <w:t>TOOLS AND TECHNOLOGIES</w:t>
            </w:r>
          </w:p>
          <w:p w14:paraId="0BEEE7F4" w14:textId="77777777" w:rsidR="00162F1F" w:rsidRDefault="00162F1F" w:rsidP="00162F1F">
            <w:pPr>
              <w:pStyle w:val="ListParagraph"/>
              <w:numPr>
                <w:ilvl w:val="0"/>
                <w:numId w:val="8"/>
              </w:numPr>
            </w:pPr>
            <w:r>
              <w:t>Figma</w:t>
            </w:r>
          </w:p>
          <w:p w14:paraId="34491745" w14:textId="09B0A228" w:rsidR="00162F1F" w:rsidRDefault="00162F1F" w:rsidP="00162F1F">
            <w:pPr>
              <w:pStyle w:val="ListParagraph"/>
              <w:numPr>
                <w:ilvl w:val="0"/>
                <w:numId w:val="8"/>
              </w:numPr>
            </w:pPr>
            <w:r>
              <w:t>JUPYTER Notebook</w:t>
            </w:r>
          </w:p>
          <w:p w14:paraId="2B63BD30" w14:textId="77777777" w:rsidR="00162F1F" w:rsidRDefault="00162F1F" w:rsidP="00162F1F">
            <w:pPr>
              <w:pStyle w:val="ListParagraph"/>
              <w:numPr>
                <w:ilvl w:val="0"/>
                <w:numId w:val="8"/>
              </w:numPr>
            </w:pPr>
            <w:r>
              <w:t>POSTMAN</w:t>
            </w:r>
          </w:p>
          <w:p w14:paraId="6F17DFE7" w14:textId="6CA62F04" w:rsidR="00162F1F" w:rsidRPr="00162F1F" w:rsidRDefault="00162F1F" w:rsidP="00162F1F">
            <w:pPr>
              <w:pStyle w:val="ListParagraph"/>
              <w:numPr>
                <w:ilvl w:val="0"/>
                <w:numId w:val="8"/>
              </w:numPr>
            </w:pPr>
            <w:r>
              <w:t>MICROSOFT EXCEL</w:t>
            </w:r>
          </w:p>
        </w:tc>
      </w:tr>
      <w:tr w:rsidR="004D4E50" w14:paraId="24082426" w14:textId="77777777" w:rsidTr="007D44C1">
        <w:trPr>
          <w:trHeight w:val="224"/>
        </w:trPr>
        <w:tc>
          <w:tcPr>
            <w:tcW w:w="10740" w:type="dxa"/>
            <w:gridSpan w:val="3"/>
            <w:tcBorders>
              <w:top w:val="single" w:sz="24" w:space="0" w:color="ACA8AA" w:themeColor="accent4"/>
            </w:tcBorders>
          </w:tcPr>
          <w:p w14:paraId="53FCCB17" w14:textId="77777777" w:rsidR="004D4E50" w:rsidRPr="00A30F99" w:rsidRDefault="00000000" w:rsidP="007D44C1">
            <w:pPr>
              <w:pStyle w:val="Heading1"/>
            </w:pPr>
            <w:sdt>
              <w:sdtPr>
                <w:id w:val="1924448501"/>
                <w:placeholder>
                  <w:docPart w:val="32E4C50039214DF39D3D193718D339EB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Skills</w:t>
                </w:r>
              </w:sdtContent>
            </w:sdt>
          </w:p>
        </w:tc>
      </w:tr>
      <w:tr w:rsidR="004D4E50" w14:paraId="087175E8" w14:textId="77777777" w:rsidTr="0093345A">
        <w:trPr>
          <w:trHeight w:val="424"/>
        </w:trPr>
        <w:tc>
          <w:tcPr>
            <w:tcW w:w="5140" w:type="dxa"/>
            <w:tcBorders>
              <w:bottom w:val="single" w:sz="24" w:space="0" w:color="ACA8AA" w:themeColor="accent4"/>
            </w:tcBorders>
          </w:tcPr>
          <w:p w14:paraId="675F83C5" w14:textId="0321F746" w:rsidR="004D4E50" w:rsidRDefault="00162F1F" w:rsidP="007D44C1">
            <w:pPr>
              <w:pStyle w:val="ListBullet"/>
            </w:pPr>
            <w:r>
              <w:t>Communication</w:t>
            </w:r>
          </w:p>
          <w:p w14:paraId="564EFEB9" w14:textId="63282C86" w:rsidR="00AD79E9" w:rsidRDefault="00162F1F" w:rsidP="007D44C1">
            <w:pPr>
              <w:pStyle w:val="ListBullet"/>
            </w:pPr>
            <w:r>
              <w:t>Project planning and management</w:t>
            </w:r>
          </w:p>
          <w:p w14:paraId="44D70A99" w14:textId="77777777" w:rsidR="004D4E50" w:rsidRDefault="00162F1F" w:rsidP="007D44C1">
            <w:pPr>
              <w:pStyle w:val="ListBullet"/>
            </w:pPr>
            <w:r>
              <w:t>Problem solving</w:t>
            </w:r>
          </w:p>
          <w:p w14:paraId="1E9BEE80" w14:textId="77777777" w:rsidR="00DD2F79" w:rsidRDefault="00DD2F79" w:rsidP="007D44C1">
            <w:pPr>
              <w:pStyle w:val="ListBullet"/>
            </w:pPr>
            <w:r>
              <w:t>Documentation</w:t>
            </w:r>
          </w:p>
          <w:p w14:paraId="2F8ED719" w14:textId="44B99AB0" w:rsidR="00DD2F79" w:rsidRDefault="00DD2F79" w:rsidP="007D44C1">
            <w:pPr>
              <w:pStyle w:val="ListBullet"/>
            </w:pPr>
            <w:r>
              <w:t>Analyzing and decision making</w:t>
            </w:r>
          </w:p>
        </w:tc>
        <w:tc>
          <w:tcPr>
            <w:tcW w:w="5600" w:type="dxa"/>
            <w:gridSpan w:val="2"/>
            <w:tcBorders>
              <w:bottom w:val="single" w:sz="24" w:space="0" w:color="ACA8AA" w:themeColor="accent4"/>
            </w:tcBorders>
          </w:tcPr>
          <w:p w14:paraId="7CACB38F" w14:textId="643C7CC8" w:rsidR="004D4E50" w:rsidRPr="00CE3B09" w:rsidRDefault="004D4E50" w:rsidP="00162F1F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03C4E9A0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A34E4" w14:textId="77777777" w:rsidR="00F47EDF" w:rsidRDefault="00F47EDF" w:rsidP="001D4099">
      <w:pPr>
        <w:spacing w:line="240" w:lineRule="auto"/>
      </w:pPr>
      <w:r>
        <w:separator/>
      </w:r>
    </w:p>
  </w:endnote>
  <w:endnote w:type="continuationSeparator" w:id="0">
    <w:p w14:paraId="62609366" w14:textId="77777777" w:rsidR="00F47EDF" w:rsidRDefault="00F47EDF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5F378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7748A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39C54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57C6B" w14:textId="77777777" w:rsidR="00F47EDF" w:rsidRDefault="00F47EDF" w:rsidP="001D4099">
      <w:pPr>
        <w:spacing w:line="240" w:lineRule="auto"/>
      </w:pPr>
      <w:r>
        <w:separator/>
      </w:r>
    </w:p>
  </w:footnote>
  <w:footnote w:type="continuationSeparator" w:id="0">
    <w:p w14:paraId="624F5707" w14:textId="77777777" w:rsidR="00F47EDF" w:rsidRDefault="00F47EDF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93D2A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A6227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CC5E5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4B73A7"/>
    <w:multiLevelType w:val="hybridMultilevel"/>
    <w:tmpl w:val="FC96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55763"/>
    <w:multiLevelType w:val="hybridMultilevel"/>
    <w:tmpl w:val="5C7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87426"/>
    <w:multiLevelType w:val="hybridMultilevel"/>
    <w:tmpl w:val="2D8A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E01426"/>
    <w:multiLevelType w:val="hybridMultilevel"/>
    <w:tmpl w:val="5202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30E7F"/>
    <w:multiLevelType w:val="hybridMultilevel"/>
    <w:tmpl w:val="9098AE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274949343">
    <w:abstractNumId w:val="0"/>
  </w:num>
  <w:num w:numId="2" w16cid:durableId="1475752314">
    <w:abstractNumId w:val="5"/>
  </w:num>
  <w:num w:numId="3" w16cid:durableId="1017973236">
    <w:abstractNumId w:val="1"/>
  </w:num>
  <w:num w:numId="4" w16cid:durableId="402684190">
    <w:abstractNumId w:val="3"/>
  </w:num>
  <w:num w:numId="5" w16cid:durableId="1919316294">
    <w:abstractNumId w:val="6"/>
  </w:num>
  <w:num w:numId="6" w16cid:durableId="1323702756">
    <w:abstractNumId w:val="7"/>
  </w:num>
  <w:num w:numId="7" w16cid:durableId="334848291">
    <w:abstractNumId w:val="2"/>
  </w:num>
  <w:num w:numId="8" w16cid:durableId="327755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82"/>
    <w:rsid w:val="00016A72"/>
    <w:rsid w:val="000524A9"/>
    <w:rsid w:val="000728A9"/>
    <w:rsid w:val="000761F2"/>
    <w:rsid w:val="000930DE"/>
    <w:rsid w:val="000E1FE9"/>
    <w:rsid w:val="00162F1F"/>
    <w:rsid w:val="00180710"/>
    <w:rsid w:val="00183982"/>
    <w:rsid w:val="001D4099"/>
    <w:rsid w:val="001D7755"/>
    <w:rsid w:val="002203E2"/>
    <w:rsid w:val="00222532"/>
    <w:rsid w:val="00277DA7"/>
    <w:rsid w:val="00285F5A"/>
    <w:rsid w:val="002C06D6"/>
    <w:rsid w:val="0030456C"/>
    <w:rsid w:val="00382EA8"/>
    <w:rsid w:val="003D135F"/>
    <w:rsid w:val="003F1B98"/>
    <w:rsid w:val="004303D4"/>
    <w:rsid w:val="004449C1"/>
    <w:rsid w:val="004D2889"/>
    <w:rsid w:val="004D4E50"/>
    <w:rsid w:val="00510684"/>
    <w:rsid w:val="00555D5B"/>
    <w:rsid w:val="005937B7"/>
    <w:rsid w:val="005F56A3"/>
    <w:rsid w:val="00615397"/>
    <w:rsid w:val="00631107"/>
    <w:rsid w:val="00643E15"/>
    <w:rsid w:val="006A09EE"/>
    <w:rsid w:val="006D15E3"/>
    <w:rsid w:val="006F747B"/>
    <w:rsid w:val="00743F6B"/>
    <w:rsid w:val="00774A49"/>
    <w:rsid w:val="00780B8E"/>
    <w:rsid w:val="007A6961"/>
    <w:rsid w:val="007D44C1"/>
    <w:rsid w:val="007E2006"/>
    <w:rsid w:val="00823601"/>
    <w:rsid w:val="00867C58"/>
    <w:rsid w:val="00886679"/>
    <w:rsid w:val="008B4069"/>
    <w:rsid w:val="008D169E"/>
    <w:rsid w:val="0093345A"/>
    <w:rsid w:val="009D1FF3"/>
    <w:rsid w:val="00A30F99"/>
    <w:rsid w:val="00A40DEC"/>
    <w:rsid w:val="00A66AFF"/>
    <w:rsid w:val="00AD79E9"/>
    <w:rsid w:val="00B877AA"/>
    <w:rsid w:val="00C35EF0"/>
    <w:rsid w:val="00C44C24"/>
    <w:rsid w:val="00CC0FFE"/>
    <w:rsid w:val="00CE3B09"/>
    <w:rsid w:val="00D640E6"/>
    <w:rsid w:val="00D86211"/>
    <w:rsid w:val="00D92978"/>
    <w:rsid w:val="00DB1C41"/>
    <w:rsid w:val="00DD2F79"/>
    <w:rsid w:val="00EA604D"/>
    <w:rsid w:val="00EB4FB6"/>
    <w:rsid w:val="00F255EB"/>
    <w:rsid w:val="00F42731"/>
    <w:rsid w:val="00F47EDF"/>
    <w:rsid w:val="00F62BAE"/>
    <w:rsid w:val="00F92CA8"/>
    <w:rsid w:val="00FA3628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FDEC3"/>
  <w15:chartTrackingRefBased/>
  <w15:docId w15:val="{192F71CE-D53C-481D-BC76-55612706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83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itsmemchintu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LADI%20SARMA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81A29558D94A87B6D97B230812A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3073F-8C6A-4CD0-B2AC-C2AB69ABACEE}"/>
      </w:docPartPr>
      <w:docPartBody>
        <w:p w:rsidR="00AE363B" w:rsidRDefault="00000000">
          <w:pPr>
            <w:pStyle w:val="8C81A29558D94A87B6D97B230812A0EC"/>
          </w:pPr>
          <w:r w:rsidRPr="003F1B98">
            <w:t>Experience</w:t>
          </w:r>
        </w:p>
      </w:docPartBody>
    </w:docPart>
    <w:docPart>
      <w:docPartPr>
        <w:name w:val="32E4C50039214DF39D3D193718D33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CD035-0C95-4846-9C91-DF0E68D95D5B}"/>
      </w:docPartPr>
      <w:docPartBody>
        <w:p w:rsidR="00AE363B" w:rsidRDefault="00000000">
          <w:pPr>
            <w:pStyle w:val="32E4C50039214DF39D3D193718D339EB"/>
          </w:pPr>
          <w:r w:rsidRPr="008D169E">
            <w:t>Skills</w:t>
          </w:r>
        </w:p>
      </w:docPartBody>
    </w:docPart>
    <w:docPart>
      <w:docPartPr>
        <w:name w:val="7257EFE249294AB6A74E8E9291E31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7117-43D3-4C49-BF45-F516C5C12168}"/>
      </w:docPartPr>
      <w:docPartBody>
        <w:p w:rsidR="00AE363B" w:rsidRDefault="000D3D9C" w:rsidP="000D3D9C">
          <w:pPr>
            <w:pStyle w:val="7257EFE249294AB6A74E8E9291E319EC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9C"/>
    <w:rsid w:val="000D3D9C"/>
    <w:rsid w:val="00484A92"/>
    <w:rsid w:val="006A09EE"/>
    <w:rsid w:val="009B048C"/>
    <w:rsid w:val="00AE363B"/>
    <w:rsid w:val="00EB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81A29558D94A87B6D97B230812A0EC">
    <w:name w:val="8C81A29558D94A87B6D97B230812A0EC"/>
  </w:style>
  <w:style w:type="paragraph" w:customStyle="1" w:styleId="32E4C50039214DF39D3D193718D339EB">
    <w:name w:val="32E4C50039214DF39D3D193718D339E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57EFE249294AB6A74E8E9291E319EC">
    <w:name w:val="7257EFE249294AB6A74E8E9291E319EC"/>
    <w:rsid w:val="000D3D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5056280-8030-4982-8947-3A8ABE005F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68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MALLADI SARMA</dc:creator>
  <cp:keywords/>
  <dc:description/>
  <cp:lastModifiedBy>iitsmemchintu@gmail.com</cp:lastModifiedBy>
  <cp:revision>8</cp:revision>
  <dcterms:created xsi:type="dcterms:W3CDTF">2024-07-28T13:43:00Z</dcterms:created>
  <dcterms:modified xsi:type="dcterms:W3CDTF">2024-07-28T15:32:00Z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